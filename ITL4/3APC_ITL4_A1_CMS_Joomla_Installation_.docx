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5410" w14:textId="77777777" w:rsidR="003060C3" w:rsidRPr="003060C3" w:rsidRDefault="003060C3" w:rsidP="00FC21DE">
      <w:pPr>
        <w:pStyle w:val="berschrift1"/>
      </w:pPr>
      <w:r w:rsidRPr="003060C3">
        <w:t>Lernziele</w:t>
      </w:r>
    </w:p>
    <w:p w14:paraId="249AB03F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eine Übersicht über Content-Management-Systeme erhalten</w:t>
      </w:r>
    </w:p>
    <w:p w14:paraId="5D6830D5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3 aktuelle Content-Management-Systeme aufzählen können</w:t>
      </w:r>
    </w:p>
    <w:p w14:paraId="01265451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Komponenten eines CMS aufzählen können</w:t>
      </w:r>
    </w:p>
    <w:p w14:paraId="367D6159" w14:textId="77777777" w:rsidR="001A68E5" w:rsidRPr="001A68E5" w:rsidRDefault="001A68E5" w:rsidP="001A68E5">
      <w:pPr>
        <w:pStyle w:val="Listenabsatz"/>
        <w:numPr>
          <w:ilvl w:val="0"/>
          <w:numId w:val="7"/>
        </w:numPr>
        <w:rPr>
          <w:szCs w:val="24"/>
        </w:rPr>
      </w:pPr>
      <w:r w:rsidRPr="001A68E5">
        <w:rPr>
          <w:szCs w:val="24"/>
        </w:rPr>
        <w:t>CMS Joomla installieren können</w:t>
      </w:r>
    </w:p>
    <w:p w14:paraId="030C5679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0B5E154F" w14:textId="77777777" w:rsidR="003060C3" w:rsidRPr="003060C3" w:rsidRDefault="003060C3" w:rsidP="00FC21DE">
      <w:pPr>
        <w:pStyle w:val="berschrift1"/>
      </w:pPr>
      <w:r w:rsidRPr="003060C3">
        <w:t>Aufgabenstellung</w:t>
      </w:r>
    </w:p>
    <w:p w14:paraId="336437C4" w14:textId="77777777" w:rsidR="001A68E5" w:rsidRPr="001A68E5" w:rsidRDefault="001A68E5" w:rsidP="001A68E5">
      <w:pPr>
        <w:widowControl/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Beschäf</w:t>
      </w:r>
      <w:r w:rsidR="005C388B">
        <w:rPr>
          <w:rFonts w:cs="Arial"/>
          <w:szCs w:val="24"/>
        </w:rPr>
        <w:t>tigen Sie sich mit den Content</w:t>
      </w:r>
      <w:r w:rsidRPr="001A68E5">
        <w:rPr>
          <w:rFonts w:cs="Arial"/>
          <w:szCs w:val="24"/>
        </w:rPr>
        <w:t xml:space="preserve"> Management Systemen, Installieren Sie das CMS Joomla, wählen Sie ein Thema für ihre Website und versuchen Sie die Umsetzung der folgenden Aufgaben:</w:t>
      </w:r>
    </w:p>
    <w:p w14:paraId="26BC304A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Installation eines entsprechenden Designs (Templates)</w:t>
      </w:r>
    </w:p>
    <w:p w14:paraId="1C95462A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Erstellung von 2 Bereichen bzw. 2 Kategorien laut Thema</w:t>
      </w:r>
    </w:p>
    <w:p w14:paraId="25B168BA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Hinterlegen von 5 Artikel inkl. Zuordnung</w:t>
      </w:r>
    </w:p>
    <w:p w14:paraId="220B70E4" w14:textId="77777777" w:rsidR="001A68E5" w:rsidRPr="001A68E5" w:rsidRDefault="001A68E5" w:rsidP="001A68E5">
      <w:pPr>
        <w:widowControl/>
        <w:numPr>
          <w:ilvl w:val="0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Erweiterung um zwei Positionen aus folgender Auswahl:</w:t>
      </w:r>
    </w:p>
    <w:p w14:paraId="2BF69756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Feedbackformular</w:t>
      </w:r>
    </w:p>
    <w:p w14:paraId="2E18786D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Foto-Galerie</w:t>
      </w:r>
    </w:p>
    <w:p w14:paraId="7BD0B5F0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Sitemap</w:t>
      </w:r>
    </w:p>
    <w:p w14:paraId="10E0B38F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Mehrsprachenfähigkeit</w:t>
      </w:r>
    </w:p>
    <w:p w14:paraId="17553E75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Gästebuch</w:t>
      </w:r>
    </w:p>
    <w:p w14:paraId="3C49C940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Statistiken</w:t>
      </w:r>
    </w:p>
    <w:p w14:paraId="75BA5F4F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 xml:space="preserve">Zufallsbilder </w:t>
      </w:r>
    </w:p>
    <w:p w14:paraId="09E74959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>Navigationspfad</w:t>
      </w:r>
    </w:p>
    <w:p w14:paraId="08F58153" w14:textId="77777777" w:rsidR="001A68E5" w:rsidRPr="001A68E5" w:rsidRDefault="001A68E5" w:rsidP="001A68E5">
      <w:pPr>
        <w:widowControl/>
        <w:numPr>
          <w:ilvl w:val="4"/>
          <w:numId w:val="8"/>
        </w:numPr>
        <w:suppressAutoHyphens w:val="0"/>
        <w:spacing w:before="100" w:beforeAutospacing="1"/>
        <w:rPr>
          <w:rFonts w:cs="Arial"/>
          <w:szCs w:val="24"/>
        </w:rPr>
      </w:pPr>
      <w:r w:rsidRPr="001A68E5">
        <w:rPr>
          <w:rFonts w:cs="Arial"/>
          <w:szCs w:val="24"/>
        </w:rPr>
        <w:t xml:space="preserve">Frontend Font Size </w:t>
      </w:r>
      <w:proofErr w:type="spellStart"/>
      <w:r w:rsidRPr="001A68E5">
        <w:rPr>
          <w:rFonts w:cs="Arial"/>
          <w:szCs w:val="24"/>
        </w:rPr>
        <w:t>Adjuster</w:t>
      </w:r>
      <w:proofErr w:type="spellEnd"/>
    </w:p>
    <w:p w14:paraId="4D6F0426" w14:textId="77777777" w:rsidR="001A68E5" w:rsidRPr="001A68E5" w:rsidRDefault="001A68E5" w:rsidP="001A68E5">
      <w:pPr>
        <w:pStyle w:val="StandardWeb"/>
        <w:spacing w:after="0"/>
        <w:rPr>
          <w:rFonts w:ascii="Arial" w:hAnsi="Arial" w:cs="Arial"/>
        </w:rPr>
      </w:pPr>
    </w:p>
    <w:p w14:paraId="36FF0C15" w14:textId="77777777" w:rsidR="001A68E5" w:rsidRPr="001A68E5" w:rsidRDefault="001A68E5" w:rsidP="001A68E5">
      <w:pPr>
        <w:pStyle w:val="StandardWeb"/>
        <w:spacing w:after="0"/>
        <w:rPr>
          <w:rFonts w:ascii="Arial" w:hAnsi="Arial" w:cs="Arial"/>
        </w:rPr>
      </w:pPr>
      <w:r w:rsidRPr="001A68E5">
        <w:rPr>
          <w:rFonts w:ascii="Arial" w:hAnsi="Arial" w:cs="Arial"/>
        </w:rPr>
        <w:t xml:space="preserve">Installationsinformationen unter: </w:t>
      </w:r>
    </w:p>
    <w:p w14:paraId="717F5924" w14:textId="77777777" w:rsidR="001A68E5" w:rsidRDefault="00000000" w:rsidP="001A68E5">
      <w:pPr>
        <w:pStyle w:val="StandardWeb"/>
        <w:spacing w:after="0"/>
      </w:pPr>
      <w:hyperlink r:id="rId8" w:history="1">
        <w:r w:rsidR="001A68E5" w:rsidRPr="00A8347C">
          <w:rPr>
            <w:rStyle w:val="Hyperlink"/>
          </w:rPr>
          <w:t>https://docs.joomla.org/J3.x:Installing_Joomla/de</w:t>
        </w:r>
      </w:hyperlink>
      <w:r w:rsidR="001A68E5">
        <w:t xml:space="preserve"> bzw.  </w:t>
      </w:r>
    </w:p>
    <w:p w14:paraId="3D8BC046" w14:textId="77777777" w:rsidR="001A68E5" w:rsidRDefault="00000000" w:rsidP="001A68E5">
      <w:pPr>
        <w:pStyle w:val="StandardWeb"/>
        <w:spacing w:after="0"/>
      </w:pPr>
      <w:hyperlink r:id="rId9" w:history="1">
        <w:r w:rsidR="001A68E5" w:rsidRPr="00A8347C">
          <w:rPr>
            <w:rStyle w:val="Hyperlink"/>
          </w:rPr>
          <w:t>https://docs.joomla.org/Portal:Beginners/de</w:t>
        </w:r>
      </w:hyperlink>
    </w:p>
    <w:p w14:paraId="0950FE16" w14:textId="033035E3" w:rsidR="002A308C" w:rsidRDefault="00446084" w:rsidP="00446084">
      <w:pPr>
        <w:widowControl/>
        <w:suppressAutoHyphens w:val="0"/>
        <w:spacing w:after="160" w:line="259" w:lineRule="auto"/>
        <w:rPr>
          <w:rStyle w:val="Hervorhebung"/>
          <w:i w:val="0"/>
        </w:rPr>
      </w:pPr>
      <w:r>
        <w:rPr>
          <w:rStyle w:val="Hervorhebung"/>
          <w:i w:val="0"/>
        </w:rPr>
        <w:br w:type="page"/>
      </w:r>
    </w:p>
    <w:p w14:paraId="0D56A6D7" w14:textId="2EB01D15" w:rsidR="00446084" w:rsidRDefault="002A308C" w:rsidP="00446084">
      <w:pPr>
        <w:pStyle w:val="berschrift1"/>
        <w:rPr>
          <w:rStyle w:val="Hervorhebung"/>
          <w:i w:val="0"/>
        </w:rPr>
      </w:pPr>
      <w:r>
        <w:rPr>
          <w:rStyle w:val="Hervorhebung"/>
          <w:i w:val="0"/>
        </w:rPr>
        <w:lastRenderedPageBreak/>
        <w:t>Umsetzung</w:t>
      </w:r>
    </w:p>
    <w:p w14:paraId="1DC3746F" w14:textId="2E381E70" w:rsidR="00446084" w:rsidRDefault="00446084" w:rsidP="00446084">
      <w:r>
        <w:t>Download und entpacken von Joomla</w:t>
      </w:r>
    </w:p>
    <w:p w14:paraId="6EC4F3B5" w14:textId="3535F4B5" w:rsidR="00901EC6" w:rsidRDefault="00901EC6" w:rsidP="00446084">
      <w:r w:rsidRPr="00901EC6">
        <w:rPr>
          <w:noProof/>
        </w:rPr>
        <w:drawing>
          <wp:inline distT="0" distB="0" distL="0" distR="0" wp14:anchorId="71F98829" wp14:editId="732B4273">
            <wp:extent cx="4678680" cy="1063712"/>
            <wp:effectExtent l="0" t="0" r="7620" b="3175"/>
            <wp:docPr id="946262737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2737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522" cy="10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FFB6" w14:textId="77777777" w:rsidR="00901EC6" w:rsidRDefault="00901EC6" w:rsidP="00446084"/>
    <w:p w14:paraId="61954149" w14:textId="0093E77B" w:rsidR="00901EC6" w:rsidRDefault="00901EC6" w:rsidP="00446084">
      <w:r w:rsidRPr="00901EC6">
        <w:rPr>
          <w:noProof/>
        </w:rPr>
        <w:drawing>
          <wp:inline distT="0" distB="0" distL="0" distR="0" wp14:anchorId="45240930" wp14:editId="3AE28AA3">
            <wp:extent cx="4732020" cy="2445802"/>
            <wp:effectExtent l="0" t="0" r="0" b="0"/>
            <wp:docPr id="2142403507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03507" name="Grafik 1" descr="Ein Bild, das Text, Screenshot, Zahl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744" cy="24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7D9E" w14:textId="4A98E1A9" w:rsidR="008555DC" w:rsidRDefault="008555DC" w:rsidP="00446084">
      <w:r w:rsidRPr="008555DC">
        <w:rPr>
          <w:noProof/>
        </w:rPr>
        <w:drawing>
          <wp:inline distT="0" distB="0" distL="0" distR="0" wp14:anchorId="6615E762" wp14:editId="68356F7E">
            <wp:extent cx="3680460" cy="3279455"/>
            <wp:effectExtent l="0" t="0" r="0" b="0"/>
            <wp:docPr id="15817849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4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022" cy="32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1268" w14:textId="77777777" w:rsidR="00BC543B" w:rsidRDefault="00BC543B" w:rsidP="00446084"/>
    <w:p w14:paraId="436B16A7" w14:textId="77777777" w:rsidR="008555DC" w:rsidRDefault="008555DC">
      <w:pPr>
        <w:widowControl/>
        <w:suppressAutoHyphens w:val="0"/>
        <w:spacing w:after="160" w:line="259" w:lineRule="auto"/>
      </w:pPr>
      <w:r>
        <w:br w:type="page"/>
      </w:r>
    </w:p>
    <w:p w14:paraId="6AFD3995" w14:textId="5B9E36A5" w:rsidR="00BC543B" w:rsidRDefault="00BC543B" w:rsidP="00446084">
      <w:r>
        <w:lastRenderedPageBreak/>
        <w:t>Fertig aufgesetzt und installiert</w:t>
      </w:r>
      <w:r w:rsidR="00B548BA">
        <w:t xml:space="preserve">, einfach unter </w:t>
      </w:r>
      <w:proofErr w:type="spellStart"/>
      <w:r w:rsidR="00B548BA">
        <w:t>localhost</w:t>
      </w:r>
      <w:proofErr w:type="spellEnd"/>
      <w:r w:rsidR="00B548BA">
        <w:t>/Joomla erreichbar.</w:t>
      </w:r>
    </w:p>
    <w:p w14:paraId="2E7F13D4" w14:textId="236FAE3B" w:rsidR="00BC543B" w:rsidRDefault="00BC543B" w:rsidP="00446084">
      <w:r w:rsidRPr="00BC543B">
        <w:rPr>
          <w:noProof/>
        </w:rPr>
        <w:drawing>
          <wp:inline distT="0" distB="0" distL="0" distR="0" wp14:anchorId="0E7BCD6D" wp14:editId="710F3CCC">
            <wp:extent cx="5341620" cy="2523093"/>
            <wp:effectExtent l="0" t="0" r="0" b="0"/>
            <wp:docPr id="1430832523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2523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925" cy="25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AFF9" w14:textId="77777777" w:rsidR="00BC543B" w:rsidRDefault="00BC543B" w:rsidP="00446084"/>
    <w:p w14:paraId="38DC5025" w14:textId="1EBE63FD" w:rsidR="00BC543B" w:rsidRDefault="008555DC" w:rsidP="00446084">
      <w:r w:rsidRPr="008555DC">
        <w:rPr>
          <w:noProof/>
        </w:rPr>
        <w:drawing>
          <wp:anchor distT="0" distB="0" distL="114300" distR="114300" simplePos="0" relativeHeight="251658240" behindDoc="1" locked="0" layoutInCell="1" allowOverlap="1" wp14:anchorId="07114CEA" wp14:editId="49C17153">
            <wp:simplePos x="0" y="0"/>
            <wp:positionH relativeFrom="margin">
              <wp:posOffset>-1270</wp:posOffset>
            </wp:positionH>
            <wp:positionV relativeFrom="paragraph">
              <wp:posOffset>328930</wp:posOffset>
            </wp:positionV>
            <wp:extent cx="6119495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517" y="21353"/>
                <wp:lineTo x="21517" y="0"/>
                <wp:lineTo x="0" y="0"/>
              </wp:wrapPolygon>
            </wp:wrapTight>
            <wp:docPr id="1005934189" name="Grafik 1" descr="Ein Bild, das Text, Reihe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34189" name="Grafik 1" descr="Ein Bild, das Text, Reihe, Schrift, Zahl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43B">
        <w:t>Erstellen von 2 Kategorien</w:t>
      </w:r>
    </w:p>
    <w:p w14:paraId="390EDDEB" w14:textId="06AFBBA5" w:rsidR="00BC543B" w:rsidRDefault="00BC543B" w:rsidP="00446084"/>
    <w:p w14:paraId="5CE07F2E" w14:textId="77777777" w:rsidR="00BC543B" w:rsidRDefault="00BC543B" w:rsidP="00446084"/>
    <w:p w14:paraId="25832B59" w14:textId="77777777" w:rsidR="008555DC" w:rsidRDefault="008555DC" w:rsidP="00446084"/>
    <w:p w14:paraId="462FE699" w14:textId="11DC414A" w:rsidR="008555DC" w:rsidRDefault="008555DC" w:rsidP="008555DC">
      <w:pPr>
        <w:widowControl/>
        <w:suppressAutoHyphens w:val="0"/>
        <w:spacing w:after="160" w:line="259" w:lineRule="auto"/>
      </w:pPr>
      <w:r>
        <w:t xml:space="preserve">Erstellen der </w:t>
      </w:r>
      <w:r w:rsidR="00B548BA">
        <w:t xml:space="preserve">5 </w:t>
      </w:r>
      <w:r>
        <w:t>Artikel</w:t>
      </w:r>
    </w:p>
    <w:p w14:paraId="32F1C502" w14:textId="491B0C35" w:rsidR="008555DC" w:rsidRPr="00446084" w:rsidRDefault="008555DC" w:rsidP="00446084">
      <w:r w:rsidRPr="008555DC">
        <w:rPr>
          <w:noProof/>
        </w:rPr>
        <w:drawing>
          <wp:inline distT="0" distB="0" distL="0" distR="0" wp14:anchorId="2DB022C0" wp14:editId="494A9DB9">
            <wp:extent cx="6119495" cy="2532380"/>
            <wp:effectExtent l="0" t="0" r="0" b="1270"/>
            <wp:docPr id="161046775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67757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991F" w14:textId="77777777" w:rsidR="002A308C" w:rsidRDefault="002A308C" w:rsidP="002A308C"/>
    <w:p w14:paraId="05F424C5" w14:textId="77777777" w:rsidR="008555DC" w:rsidRDefault="008555DC">
      <w:pPr>
        <w:widowControl/>
        <w:suppressAutoHyphens w:val="0"/>
        <w:spacing w:after="160" w:line="259" w:lineRule="auto"/>
      </w:pPr>
      <w:r>
        <w:br w:type="page"/>
      </w:r>
    </w:p>
    <w:p w14:paraId="07EACA4A" w14:textId="7DB0E2A7" w:rsidR="008555DC" w:rsidRDefault="008555DC" w:rsidP="002A308C">
      <w:r>
        <w:lastRenderedPageBreak/>
        <w:t>Erweitern um Language Switcher und Random Images</w:t>
      </w:r>
    </w:p>
    <w:p w14:paraId="22AD704D" w14:textId="4581C462" w:rsidR="00AD3CF3" w:rsidRDefault="00AD3CF3" w:rsidP="002A308C">
      <w:r w:rsidRPr="008555DC">
        <w:rPr>
          <w:noProof/>
        </w:rPr>
        <w:drawing>
          <wp:inline distT="0" distB="0" distL="0" distR="0" wp14:anchorId="1E57C60F" wp14:editId="2C0F2E63">
            <wp:extent cx="6119495" cy="1703705"/>
            <wp:effectExtent l="0" t="0" r="0" b="0"/>
            <wp:docPr id="202820123" name="Grafik 1" descr="Ein Bild, das Text, Zahl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123" name="Grafik 1" descr="Ein Bild, das Text, Zahl, Reihe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880" w14:textId="77777777" w:rsidR="00AD3CF3" w:rsidRDefault="00AD3CF3" w:rsidP="002A308C"/>
    <w:p w14:paraId="2328862F" w14:textId="4CFA14A8" w:rsidR="00524DD1" w:rsidRDefault="007D7375" w:rsidP="002A308C">
      <w:r>
        <w:t xml:space="preserve">Finale Seite: </w:t>
      </w:r>
    </w:p>
    <w:p w14:paraId="7B3CA8F5" w14:textId="14FAF04C" w:rsidR="00524DD1" w:rsidRDefault="00524DD1" w:rsidP="002A308C">
      <w:r w:rsidRPr="00524DD1">
        <w:drawing>
          <wp:inline distT="0" distB="0" distL="0" distR="0" wp14:anchorId="28406F90" wp14:editId="79E14D3A">
            <wp:extent cx="6027420" cy="2359181"/>
            <wp:effectExtent l="0" t="0" r="0" b="3175"/>
            <wp:docPr id="1301682609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2609" name="Grafik 1" descr="Ein Bild, das Text, Screenshot, Software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432" cy="23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CEC9" w14:textId="77777777" w:rsidR="00524DD1" w:rsidRDefault="00524DD1" w:rsidP="002A308C"/>
    <w:p w14:paraId="635B583E" w14:textId="296265B6" w:rsidR="008555DC" w:rsidRDefault="00AD3CF3" w:rsidP="002A308C">
      <w:r>
        <w:t xml:space="preserve">Contact </w:t>
      </w:r>
      <w:proofErr w:type="spellStart"/>
      <w:r>
        <w:t>us</w:t>
      </w:r>
      <w:proofErr w:type="spellEnd"/>
      <w:r>
        <w:t xml:space="preserve"> form</w:t>
      </w:r>
    </w:p>
    <w:p w14:paraId="773581CA" w14:textId="1C012606" w:rsidR="00AD3CF3" w:rsidRDefault="00AD3CF3" w:rsidP="002A308C">
      <w:r w:rsidRPr="00AD3CF3">
        <w:rPr>
          <w:noProof/>
        </w:rPr>
        <w:drawing>
          <wp:inline distT="0" distB="0" distL="0" distR="0" wp14:anchorId="731C70B8" wp14:editId="14A92533">
            <wp:extent cx="6119495" cy="3181350"/>
            <wp:effectExtent l="0" t="0" r="0" b="0"/>
            <wp:docPr id="32524666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6661" name="Grafik 1" descr="Ein Bild, das Text, Screenshot, Software, Display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89F8" w14:textId="77777777" w:rsidR="00AD3CF3" w:rsidRDefault="00AD3CF3" w:rsidP="002A308C"/>
    <w:p w14:paraId="59E9F933" w14:textId="77777777" w:rsidR="002A308C" w:rsidRDefault="002A308C" w:rsidP="002A308C">
      <w:pPr>
        <w:pStyle w:val="berschrift1"/>
      </w:pPr>
      <w:r>
        <w:t>Quellen</w:t>
      </w:r>
    </w:p>
    <w:p w14:paraId="000A098D" w14:textId="77777777" w:rsidR="002A308C" w:rsidRDefault="002A308C" w:rsidP="002A308C">
      <w:pPr>
        <w:rPr>
          <w:rStyle w:val="Hervorhebung"/>
          <w:i w:val="0"/>
        </w:rPr>
      </w:pPr>
    </w:p>
    <w:p w14:paraId="1C1D088B" w14:textId="77777777" w:rsidR="002A308C" w:rsidRDefault="002A308C" w:rsidP="002A308C">
      <w:pPr>
        <w:pStyle w:val="berschrift1"/>
        <w:rPr>
          <w:rStyle w:val="Hervorhebung"/>
          <w:i w:val="0"/>
        </w:rPr>
      </w:pPr>
      <w:r>
        <w:rPr>
          <w:rStyle w:val="Hervorhebung"/>
          <w:i w:val="0"/>
        </w:rPr>
        <w:t>Fazit</w:t>
      </w:r>
    </w:p>
    <w:p w14:paraId="20DD7752" w14:textId="77777777" w:rsidR="002A308C" w:rsidRDefault="002A308C" w:rsidP="002A308C">
      <w:pPr>
        <w:rPr>
          <w:rStyle w:val="Hervorhebung"/>
          <w:i w:val="0"/>
        </w:rPr>
      </w:pPr>
    </w:p>
    <w:p w14:paraId="6B373617" w14:textId="348FCB73" w:rsidR="002A308C" w:rsidRPr="002A308C" w:rsidRDefault="008555DC" w:rsidP="002A308C">
      <w:pPr>
        <w:rPr>
          <w:rStyle w:val="Hervorhebung"/>
          <w:i w:val="0"/>
        </w:rPr>
      </w:pPr>
      <w:r>
        <w:rPr>
          <w:rStyle w:val="Hervorhebung"/>
          <w:i w:val="0"/>
        </w:rPr>
        <w:t>Waren meine ersten Schritte mit Joomla, bis jetzt keine Probleme aufgetreten und sehr verständlich.</w:t>
      </w:r>
    </w:p>
    <w:sectPr w:rsidR="002A308C" w:rsidRPr="002A308C" w:rsidSect="00381260">
      <w:headerReference w:type="first" r:id="rId1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68F90" w14:textId="77777777" w:rsidR="00064AFB" w:rsidRDefault="00064AFB" w:rsidP="00381260">
      <w:r>
        <w:separator/>
      </w:r>
    </w:p>
  </w:endnote>
  <w:endnote w:type="continuationSeparator" w:id="0">
    <w:p w14:paraId="2BB60C16" w14:textId="77777777" w:rsidR="00064AFB" w:rsidRDefault="00064AFB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72C78" w14:textId="77777777" w:rsidR="00064AFB" w:rsidRDefault="00064AFB" w:rsidP="00381260">
      <w:r>
        <w:separator/>
      </w:r>
    </w:p>
  </w:footnote>
  <w:footnote w:type="continuationSeparator" w:id="0">
    <w:p w14:paraId="039506C3" w14:textId="77777777" w:rsidR="00064AFB" w:rsidRDefault="00064AFB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54F21F06" w14:textId="77777777" w:rsidTr="009735E2">
      <w:tc>
        <w:tcPr>
          <w:tcW w:w="10282" w:type="dxa"/>
          <w:gridSpan w:val="3"/>
          <w:vAlign w:val="center"/>
        </w:tcPr>
        <w:p w14:paraId="0E75B6CA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1D272F88" w14:textId="77777777" w:rsidTr="009735E2">
      <w:trPr>
        <w:trHeight w:val="454"/>
      </w:trPr>
      <w:tc>
        <w:tcPr>
          <w:tcW w:w="3402" w:type="dxa"/>
          <w:vAlign w:val="center"/>
        </w:tcPr>
        <w:p w14:paraId="679D197F" w14:textId="48B497DF" w:rsidR="00381260" w:rsidRPr="00F765F4" w:rsidRDefault="00381260" w:rsidP="000E3E91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10E801B2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447C5E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52983" wp14:editId="48266E5E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D5A8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1F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" filled="f" stroked="f">
                    <v:textbox style="mso-fit-shape-to-text:t">
                      <w:txbxContent>
                        <w:p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2F95B400" w14:textId="1B79FAE4" w:rsidR="00381260" w:rsidRPr="00F765F4" w:rsidRDefault="00381260" w:rsidP="000E3E91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Noah Aichhorn</w:t>
          </w:r>
        </w:p>
      </w:tc>
    </w:tr>
    <w:tr w:rsidR="003060C3" w:rsidRPr="00F765F4" w14:paraId="139E9CC0" w14:textId="77777777" w:rsidTr="009735E2">
      <w:trPr>
        <w:trHeight w:val="454"/>
      </w:trPr>
      <w:tc>
        <w:tcPr>
          <w:tcW w:w="3402" w:type="dxa"/>
          <w:vAlign w:val="center"/>
        </w:tcPr>
        <w:p w14:paraId="03572B7C" w14:textId="204E5659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422BD491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26869213" w14:textId="6D80E9E8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3aAPC</w:t>
          </w:r>
        </w:p>
      </w:tc>
    </w:tr>
    <w:tr w:rsidR="003060C3" w:rsidRPr="00F765F4" w14:paraId="3B559D41" w14:textId="77777777" w:rsidTr="009735E2">
      <w:trPr>
        <w:trHeight w:val="454"/>
      </w:trPr>
      <w:tc>
        <w:tcPr>
          <w:tcW w:w="3402" w:type="dxa"/>
          <w:vAlign w:val="center"/>
        </w:tcPr>
        <w:p w14:paraId="46F02DEB" w14:textId="2F9FCB7D" w:rsidR="00381260" w:rsidRPr="00F765F4" w:rsidRDefault="00381260" w:rsidP="000E3E91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>:</w:t>
          </w:r>
          <w:r w:rsidR="000E3E91" w:rsidRPr="00F765F4">
            <w:rPr>
              <w:rFonts w:cs="Arial"/>
              <w:sz w:val="22"/>
              <w:szCs w:val="22"/>
            </w:rPr>
            <w:t xml:space="preserve"> </w:t>
          </w:r>
          <w:r w:rsidR="00446084">
            <w:rPr>
              <w:rFonts w:cs="Arial"/>
              <w:sz w:val="22"/>
              <w:szCs w:val="22"/>
            </w:rPr>
            <w:t>20.11.2024</w:t>
          </w:r>
        </w:p>
      </w:tc>
      <w:tc>
        <w:tcPr>
          <w:tcW w:w="3214" w:type="dxa"/>
          <w:vMerge/>
        </w:tcPr>
        <w:p w14:paraId="071E64BF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40B94BB" w14:textId="059A54F5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446084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0C0EDCD5" w14:textId="77777777" w:rsidTr="009735E2">
      <w:tc>
        <w:tcPr>
          <w:tcW w:w="10282" w:type="dxa"/>
          <w:gridSpan w:val="3"/>
        </w:tcPr>
        <w:p w14:paraId="5E7E9FDA" w14:textId="77777777" w:rsidR="00381260" w:rsidRPr="00F765F4" w:rsidRDefault="00381260">
          <w:pPr>
            <w:pStyle w:val="Kopfzeile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3AC754D9" w14:textId="77777777" w:rsidR="00381260" w:rsidRPr="001A68E5" w:rsidRDefault="001A68E5" w:rsidP="001A68E5">
          <w:pPr>
            <w:pStyle w:val="Rahmeninhalt"/>
            <w:spacing w:after="240"/>
            <w:jc w:val="center"/>
            <w:rPr>
              <w:rFonts w:ascii="Arial" w:hAnsi="Arial" w:cs="Arial"/>
              <w:b/>
              <w:bCs/>
              <w:color w:val="0000FF"/>
              <w:sz w:val="40"/>
              <w:lang w:val="de-AT"/>
            </w:rPr>
          </w:pPr>
          <w:r w:rsidRPr="001A68E5">
            <w:rPr>
              <w:rFonts w:ascii="Arial" w:hAnsi="Arial" w:cs="Arial"/>
              <w:b/>
              <w:bCs/>
              <w:color w:val="0000FF"/>
              <w:sz w:val="36"/>
              <w:szCs w:val="28"/>
              <w:lang w:val="de-AT"/>
            </w:rPr>
            <w:t>Content Management Systeme – Grundlagen /</w:t>
          </w:r>
          <w:r w:rsidRPr="001A68E5">
            <w:rPr>
              <w:rFonts w:ascii="Arial" w:hAnsi="Arial" w:cs="Arial"/>
              <w:b/>
              <w:bCs/>
              <w:color w:val="0000FF"/>
              <w:sz w:val="48"/>
              <w:lang w:val="de-AT"/>
            </w:rPr>
            <w:t xml:space="preserve"> </w:t>
          </w:r>
          <w:r w:rsidRPr="001A68E5">
            <w:rPr>
              <w:rFonts w:ascii="Arial" w:hAnsi="Arial" w:cs="Arial"/>
              <w:b/>
              <w:bCs/>
              <w:color w:val="0000FF"/>
              <w:sz w:val="40"/>
              <w:szCs w:val="32"/>
              <w:lang w:val="de-AT"/>
            </w:rPr>
            <w:t>Joomla</w:t>
          </w:r>
        </w:p>
      </w:tc>
    </w:tr>
  </w:tbl>
  <w:p w14:paraId="313A7C3F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67EA"/>
    <w:multiLevelType w:val="multilevel"/>
    <w:tmpl w:val="A472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6B1D788D"/>
    <w:multiLevelType w:val="hybridMultilevel"/>
    <w:tmpl w:val="20BAF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7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589882">
    <w:abstractNumId w:val="1"/>
  </w:num>
  <w:num w:numId="2" w16cid:durableId="1279677421">
    <w:abstractNumId w:val="6"/>
  </w:num>
  <w:num w:numId="3" w16cid:durableId="1004436456">
    <w:abstractNumId w:val="4"/>
  </w:num>
  <w:num w:numId="4" w16cid:durableId="1451629440">
    <w:abstractNumId w:val="0"/>
  </w:num>
  <w:num w:numId="5" w16cid:durableId="351542136">
    <w:abstractNumId w:val="7"/>
  </w:num>
  <w:num w:numId="6" w16cid:durableId="1692685455">
    <w:abstractNumId w:val="3"/>
  </w:num>
  <w:num w:numId="7" w16cid:durableId="1058430450">
    <w:abstractNumId w:val="5"/>
  </w:num>
  <w:num w:numId="8" w16cid:durableId="146377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E5"/>
    <w:rsid w:val="00064AFB"/>
    <w:rsid w:val="000E3E91"/>
    <w:rsid w:val="001A68E5"/>
    <w:rsid w:val="001E09AA"/>
    <w:rsid w:val="001E2A97"/>
    <w:rsid w:val="00217C28"/>
    <w:rsid w:val="002A308C"/>
    <w:rsid w:val="002B6B94"/>
    <w:rsid w:val="003060C3"/>
    <w:rsid w:val="00381260"/>
    <w:rsid w:val="003C026D"/>
    <w:rsid w:val="00446084"/>
    <w:rsid w:val="00452E20"/>
    <w:rsid w:val="00524DD1"/>
    <w:rsid w:val="00573140"/>
    <w:rsid w:val="005C388B"/>
    <w:rsid w:val="005F07FB"/>
    <w:rsid w:val="00797C68"/>
    <w:rsid w:val="007C5F80"/>
    <w:rsid w:val="007D7375"/>
    <w:rsid w:val="008506E2"/>
    <w:rsid w:val="008555DC"/>
    <w:rsid w:val="00901EC6"/>
    <w:rsid w:val="00911704"/>
    <w:rsid w:val="009735E2"/>
    <w:rsid w:val="00AD3CF3"/>
    <w:rsid w:val="00B548BA"/>
    <w:rsid w:val="00BC543B"/>
    <w:rsid w:val="00F765F4"/>
    <w:rsid w:val="00FA4B40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576CE"/>
  <w15:chartTrackingRefBased/>
  <w15:docId w15:val="{C74C8024-1873-4CE6-92EF-C4906DF9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paragraph" w:styleId="StandardWeb">
    <w:name w:val="Normal (Web)"/>
    <w:basedOn w:val="Standard"/>
    <w:rsid w:val="001A68E5"/>
    <w:pPr>
      <w:widowControl/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de-AT"/>
    </w:rPr>
  </w:style>
  <w:style w:type="character" w:styleId="Hyperlink">
    <w:name w:val="Hyperlink"/>
    <w:rsid w:val="001A6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oomla.org/J3.x:Installing_Joomla/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joomla.org/Portal:Beginners/d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z\Desktop\1_Aufgabenstellung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0CBA-5C0C-4085-BAB4-74369E2ED22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1_Aufgabenstellung_Vorlage.dotx</Template>
  <TotalTime>0</TotalTime>
  <Pages>4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5</cp:revision>
  <dcterms:created xsi:type="dcterms:W3CDTF">2024-11-20T11:16:00Z</dcterms:created>
  <dcterms:modified xsi:type="dcterms:W3CDTF">2024-11-27T09:10:00Z</dcterms:modified>
</cp:coreProperties>
</file>